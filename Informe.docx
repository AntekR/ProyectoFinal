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E0CE" w14:textId="12C49DC6" w:rsidR="00D1471E" w:rsidRDefault="00D236A5" w:rsidP="0092774D">
      <w:pPr>
        <w:spacing w:line="360" w:lineRule="auto"/>
      </w:pPr>
      <w:r>
        <w:t>Contexto.</w:t>
      </w:r>
    </w:p>
    <w:p w14:paraId="0ECF0F17" w14:textId="163BC65B" w:rsidR="008063A4" w:rsidRDefault="008063A4" w:rsidP="0092774D">
      <w:pPr>
        <w:pStyle w:val="Prrafodelista"/>
        <w:numPr>
          <w:ilvl w:val="0"/>
          <w:numId w:val="2"/>
        </w:numPr>
        <w:spacing w:line="360" w:lineRule="auto"/>
      </w:pPr>
      <w:r>
        <w:t>Objetivo: deben de arreglar el coche para volver a su casa, donde estaban en el cinema.</w:t>
      </w:r>
      <w:r w:rsidR="0092774D">
        <w:t xml:space="preserve"> </w:t>
      </w:r>
    </w:p>
    <w:p w14:paraId="4A193941" w14:textId="77777777" w:rsidR="001E31D7" w:rsidRDefault="001E31D7" w:rsidP="0092774D">
      <w:pPr>
        <w:spacing w:line="360" w:lineRule="auto"/>
      </w:pPr>
    </w:p>
    <w:p w14:paraId="4AC9509E" w14:textId="297D47A4" w:rsidR="00D236A5" w:rsidRDefault="00F77C80" w:rsidP="0092774D">
      <w:pPr>
        <w:pStyle w:val="Prrafodelista"/>
        <w:numPr>
          <w:ilvl w:val="0"/>
          <w:numId w:val="1"/>
        </w:numPr>
        <w:spacing w:line="360" w:lineRule="auto"/>
      </w:pPr>
      <w:r w:rsidRPr="007E577F">
        <w:rPr>
          <w:b/>
          <w:bCs/>
        </w:rPr>
        <w:t>Historia</w:t>
      </w:r>
      <w:r w:rsidRPr="007E577F">
        <w:t xml:space="preserve">: </w:t>
      </w:r>
      <w:r w:rsidR="001E31D7" w:rsidRPr="001E31D7">
        <w:t>A Rick se le avería el coche y se mete con Morty en la batería, donde ha creado todo un universo en miniatura</w:t>
      </w:r>
      <w:r w:rsidR="00503A83">
        <w:t xml:space="preserve"> y deben de hallar las partes </w:t>
      </w:r>
      <w:r w:rsidR="00153904">
        <w:t>faltantes de la batería que se encuentran en este universo, lo que no</w:t>
      </w:r>
      <w:r w:rsidR="001F5106">
        <w:t xml:space="preserve"> sabían </w:t>
      </w:r>
      <w:r w:rsidR="00F73D8B">
        <w:t>es que</w:t>
      </w:r>
      <w:r w:rsidR="001F5106">
        <w:t xml:space="preserve"> iban a tener obstáculos y enfrentamientos contra los</w:t>
      </w:r>
      <w:r w:rsidR="00360CAB">
        <w:t xml:space="preserve"> residentes </w:t>
      </w:r>
      <w:r w:rsidR="00716AF2">
        <w:t xml:space="preserve">de este universo. </w:t>
      </w:r>
    </w:p>
    <w:p w14:paraId="21ACAFEE" w14:textId="2057AC95" w:rsidR="004B773A" w:rsidRDefault="004B773A" w:rsidP="0092774D">
      <w:pPr>
        <w:pStyle w:val="Prrafodelista"/>
        <w:numPr>
          <w:ilvl w:val="0"/>
          <w:numId w:val="1"/>
        </w:numPr>
        <w:spacing w:line="360" w:lineRule="auto"/>
      </w:pPr>
      <w:r>
        <w:rPr>
          <w:b/>
          <w:bCs/>
        </w:rPr>
        <w:t>Dinámica</w:t>
      </w:r>
      <w:r w:rsidRPr="004B773A">
        <w:t>:</w:t>
      </w:r>
      <w:r>
        <w:t xml:space="preserve"> Los personajes Rick y Morty van a interactuar contras los residentes que son los que no les</w:t>
      </w:r>
      <w:r w:rsidR="000A0818">
        <w:t xml:space="preserve"> permiten hallar las partes faltantes para arreglar la batería, aparte de los enfrentamientos deberán encontrar las partes necesarias </w:t>
      </w:r>
      <w:r w:rsidR="0026134E">
        <w:t xml:space="preserve">sin salir lastimados o muertos en el intento. </w:t>
      </w:r>
    </w:p>
    <w:p w14:paraId="509DEFCF" w14:textId="77777777" w:rsidR="005E781E" w:rsidRDefault="005E781E" w:rsidP="005E781E">
      <w:pPr>
        <w:pStyle w:val="Prrafodelista"/>
        <w:numPr>
          <w:ilvl w:val="1"/>
          <w:numId w:val="1"/>
        </w:numPr>
        <w:spacing w:line="360" w:lineRule="auto"/>
        <w:rPr>
          <w:i/>
          <w:iCs/>
        </w:rPr>
      </w:pPr>
      <w:r w:rsidRPr="005E781E">
        <w:rPr>
          <w:i/>
          <w:iCs/>
        </w:rPr>
        <w:t>Interacción entre personajes y objeto</w:t>
      </w:r>
      <w:r>
        <w:rPr>
          <w:i/>
          <w:iCs/>
        </w:rPr>
        <w:t>s</w:t>
      </w:r>
    </w:p>
    <w:p w14:paraId="563AEFED" w14:textId="2F64FF2B" w:rsidR="005E781E" w:rsidRPr="005E781E" w:rsidRDefault="005E781E" w:rsidP="005E781E">
      <w:pPr>
        <w:pStyle w:val="Prrafodelista"/>
        <w:spacing w:line="360" w:lineRule="auto"/>
        <w:ind w:left="1440"/>
        <w:rPr>
          <w:i/>
          <w:iCs/>
        </w:rPr>
      </w:pPr>
      <w:r>
        <w:t>Los personajes podrán interactuar con los objetos del juego de las siguientes maneras:</w:t>
      </w:r>
    </w:p>
    <w:p w14:paraId="3A8241C5" w14:textId="57968B48" w:rsidR="005E781E" w:rsidRDefault="005E781E" w:rsidP="005E781E">
      <w:pPr>
        <w:pStyle w:val="Prrafodelista"/>
        <w:numPr>
          <w:ilvl w:val="0"/>
          <w:numId w:val="5"/>
        </w:numPr>
        <w:spacing w:line="360" w:lineRule="auto"/>
      </w:pPr>
      <w:r>
        <w:t xml:space="preserve">Movimiento: Los personajes podrán moverse </w:t>
      </w:r>
      <w:r>
        <w:t>en dos dimensiones</w:t>
      </w:r>
      <w:r w:rsidR="00632B25">
        <w:t>.</w:t>
      </w:r>
    </w:p>
    <w:p w14:paraId="06013FEB" w14:textId="4D415070" w:rsidR="005E781E" w:rsidRDefault="005E781E" w:rsidP="005E781E">
      <w:pPr>
        <w:pStyle w:val="Prrafodelista"/>
        <w:numPr>
          <w:ilvl w:val="0"/>
          <w:numId w:val="5"/>
        </w:numPr>
        <w:spacing w:line="360" w:lineRule="auto"/>
      </w:pPr>
      <w:r>
        <w:t>Ataque: Los personajes podrán atacar a los residentes con sus armas</w:t>
      </w:r>
      <w:r w:rsidR="00632B25">
        <w:t xml:space="preserve">. </w:t>
      </w:r>
    </w:p>
    <w:p w14:paraId="628198F2" w14:textId="2B26AE80" w:rsidR="005E781E" w:rsidRDefault="005E781E" w:rsidP="005E781E">
      <w:pPr>
        <w:pStyle w:val="Prrafodelista"/>
        <w:numPr>
          <w:ilvl w:val="0"/>
          <w:numId w:val="5"/>
        </w:numPr>
        <w:spacing w:line="360" w:lineRule="auto"/>
      </w:pPr>
      <w:r>
        <w:t>Recogida de objetos: Los personajes podrán recoger objetos del escenario, como las partes de la batería.</w:t>
      </w:r>
    </w:p>
    <w:p w14:paraId="279B4C96" w14:textId="5599412E" w:rsidR="005E781E" w:rsidRPr="005E781E" w:rsidRDefault="005E781E" w:rsidP="005E781E">
      <w:pPr>
        <w:pStyle w:val="Prrafodelista"/>
        <w:numPr>
          <w:ilvl w:val="0"/>
          <w:numId w:val="3"/>
        </w:numPr>
        <w:spacing w:line="360" w:lineRule="auto"/>
        <w:rPr>
          <w:b/>
          <w:bCs/>
        </w:rPr>
      </w:pPr>
      <w:r w:rsidRPr="005E781E">
        <w:rPr>
          <w:b/>
          <w:bCs/>
        </w:rPr>
        <w:t>Niveles</w:t>
      </w:r>
      <w:r>
        <w:rPr>
          <w:b/>
          <w:bCs/>
        </w:rPr>
        <w:t>:</w:t>
      </w:r>
    </w:p>
    <w:p w14:paraId="01CB3101" w14:textId="5508D2F8" w:rsidR="00C750BC" w:rsidRDefault="00C750BC" w:rsidP="0092774D">
      <w:pPr>
        <w:pStyle w:val="Prrafodelista"/>
        <w:numPr>
          <w:ilvl w:val="1"/>
          <w:numId w:val="1"/>
        </w:numPr>
        <w:spacing w:line="360" w:lineRule="auto"/>
      </w:pPr>
      <w:r>
        <w:rPr>
          <w:b/>
          <w:bCs/>
        </w:rPr>
        <w:t>Nivel 1</w:t>
      </w:r>
      <w:r w:rsidRPr="00C750BC">
        <w:t>:</w:t>
      </w:r>
      <w:r>
        <w:t xml:space="preserve"> </w:t>
      </w:r>
      <w:r w:rsidR="00C5518B">
        <w:t>Al ingresar al universo de la batería, se halla</w:t>
      </w:r>
      <w:r w:rsidR="002658BE">
        <w:t xml:space="preserve"> con la nave con la cual podrán salir a buscar las partes en el </w:t>
      </w:r>
      <w:r w:rsidR="006D13EF">
        <w:t>territorio</w:t>
      </w:r>
      <w:r w:rsidR="002658BE">
        <w:t xml:space="preserve">, pero esta </w:t>
      </w:r>
      <w:r w:rsidR="001A2410">
        <w:t>c</w:t>
      </w:r>
      <w:r w:rsidR="00A959D7">
        <w:t xml:space="preserve">ustodiada por los residentes y </w:t>
      </w:r>
      <w:r w:rsidR="006D13EF">
        <w:t xml:space="preserve">estos </w:t>
      </w:r>
      <w:r w:rsidR="00B372E2">
        <w:t xml:space="preserve">están en contra de ellos, por lo </w:t>
      </w:r>
      <w:r w:rsidR="00495158">
        <w:t>tanto,</w:t>
      </w:r>
      <w:r w:rsidR="00B372E2">
        <w:t xml:space="preserve"> deberán de derribarlos y pasar los obstáculos hasta llegar a la nave. </w:t>
      </w:r>
    </w:p>
    <w:p w14:paraId="6FB9F467" w14:textId="26C0313C" w:rsidR="00495158" w:rsidRDefault="00495158" w:rsidP="0092774D">
      <w:pPr>
        <w:pStyle w:val="Prrafodelista"/>
        <w:numPr>
          <w:ilvl w:val="1"/>
          <w:numId w:val="1"/>
        </w:numPr>
        <w:spacing w:line="360" w:lineRule="auto"/>
      </w:pPr>
      <w:r>
        <w:rPr>
          <w:b/>
          <w:bCs/>
        </w:rPr>
        <w:t>Nivel 2</w:t>
      </w:r>
      <w:r w:rsidRPr="00495158">
        <w:t>:</w:t>
      </w:r>
      <w:r>
        <w:t xml:space="preserve"> Al llegar a la nave salen por el territorio, pensaron que era todo lo que tendrían que </w:t>
      </w:r>
      <w:r w:rsidR="00AD6441">
        <w:t>enfrentar,</w:t>
      </w:r>
      <w:r w:rsidR="00A841D5">
        <w:t xml:space="preserve"> </w:t>
      </w:r>
      <w:r w:rsidR="00AD6441">
        <w:t xml:space="preserve">pero se hayan con un grupo grande de enemigos que respaldan al jefe de ellos el cual tiene la pieza faltante, deberán derrumbarlos para ganar esta. </w:t>
      </w:r>
    </w:p>
    <w:p w14:paraId="7EB044BB" w14:textId="015E2590" w:rsidR="00AD6441" w:rsidRDefault="00AD6441" w:rsidP="0092774D">
      <w:pPr>
        <w:pStyle w:val="Prrafodelista"/>
        <w:numPr>
          <w:ilvl w:val="1"/>
          <w:numId w:val="1"/>
        </w:numPr>
        <w:spacing w:line="360" w:lineRule="auto"/>
      </w:pPr>
      <w:r>
        <w:rPr>
          <w:b/>
          <w:bCs/>
        </w:rPr>
        <w:t>Nivel 3</w:t>
      </w:r>
      <w:r w:rsidRPr="00AD6441">
        <w:t>:</w:t>
      </w:r>
      <w:r w:rsidR="004506E2">
        <w:t xml:space="preserve"> </w:t>
      </w:r>
      <w:r w:rsidR="009B7263">
        <w:t>Al salir de la batalla</w:t>
      </w:r>
      <w:r w:rsidR="00254E8B">
        <w:t>,</w:t>
      </w:r>
      <w:r w:rsidR="009B7263">
        <w:t xml:space="preserve"> la nave quedo bastante destruida que los dej</w:t>
      </w:r>
      <w:r w:rsidR="00254E8B">
        <w:t>ó</w:t>
      </w:r>
      <w:r w:rsidR="009B7263">
        <w:t xml:space="preserve"> un poco lejos de</w:t>
      </w:r>
      <w:r w:rsidR="00254E8B">
        <w:t xml:space="preserve">l lugar al que habían llegado y por el cual debían salir, entonces para </w:t>
      </w:r>
      <w:r w:rsidR="00E63FAB">
        <w:t xml:space="preserve">devolverse tuvieron que enfrentar al jefe de ese universo que tenía una nave que le serviría para llegar al punto de inicio y salir. </w:t>
      </w:r>
    </w:p>
    <w:p w14:paraId="66B4780E" w14:textId="03FD6EA2" w:rsidR="00CB4C56" w:rsidRPr="00BB46B2" w:rsidRDefault="00CB4C56" w:rsidP="00CB4C56">
      <w:pPr>
        <w:pStyle w:val="Prrafodelista"/>
        <w:numPr>
          <w:ilvl w:val="0"/>
          <w:numId w:val="3"/>
        </w:numPr>
        <w:spacing w:line="360" w:lineRule="auto"/>
        <w:rPr>
          <w:b/>
          <w:bCs/>
        </w:rPr>
      </w:pPr>
      <w:r w:rsidRPr="00BB46B2">
        <w:rPr>
          <w:b/>
          <w:bCs/>
        </w:rPr>
        <w:lastRenderedPageBreak/>
        <w:t xml:space="preserve">Delimitaciones de desarrollo: </w:t>
      </w:r>
    </w:p>
    <w:p w14:paraId="118AC9DC" w14:textId="77777777" w:rsidR="00BB46B2" w:rsidRDefault="00CB4C56" w:rsidP="00BB46B2">
      <w:pPr>
        <w:pStyle w:val="Prrafodelista"/>
        <w:spacing w:line="360" w:lineRule="auto"/>
      </w:pPr>
      <w:r>
        <w:t>El juego se desarrollará en un escenario 2D dividido en tres niveles. En cada nivel, los personajes deberán enfrentarse a diferentes tipos de enemigos y obstáculos.</w:t>
      </w:r>
    </w:p>
    <w:p w14:paraId="1401C7AA" w14:textId="0561BC8B" w:rsidR="00CB4C56" w:rsidRDefault="00CB4C56" w:rsidP="00BB46B2">
      <w:pPr>
        <w:pStyle w:val="Prrafodelista"/>
        <w:spacing w:line="360" w:lineRule="auto"/>
      </w:pPr>
      <w:r>
        <w:t>Detalles específicos</w:t>
      </w:r>
    </w:p>
    <w:p w14:paraId="23557949" w14:textId="77777777" w:rsidR="00CB4C56" w:rsidRDefault="00CB4C56" w:rsidP="00BB46B2">
      <w:pPr>
        <w:pStyle w:val="Prrafodelista"/>
        <w:numPr>
          <w:ilvl w:val="0"/>
          <w:numId w:val="7"/>
        </w:numPr>
        <w:spacing w:line="360" w:lineRule="auto"/>
      </w:pPr>
      <w:r>
        <w:t>Nivel 1:</w:t>
      </w:r>
    </w:p>
    <w:p w14:paraId="211AA5A9" w14:textId="77777777" w:rsidR="00CB4C56" w:rsidRDefault="00CB4C56" w:rsidP="00BB46B2">
      <w:pPr>
        <w:pStyle w:val="Prrafodelista"/>
        <w:numPr>
          <w:ilvl w:val="0"/>
          <w:numId w:val="8"/>
        </w:numPr>
        <w:spacing w:line="360" w:lineRule="auto"/>
      </w:pPr>
      <w:r>
        <w:t>El escenario estará dividido en dos zonas: la zona de la nave y la zona de los enemigos.</w:t>
      </w:r>
    </w:p>
    <w:p w14:paraId="16520A75" w14:textId="77777777" w:rsidR="00CB4C56" w:rsidRDefault="00CB4C56" w:rsidP="00BB46B2">
      <w:pPr>
        <w:pStyle w:val="Prrafodelista"/>
        <w:numPr>
          <w:ilvl w:val="0"/>
          <w:numId w:val="8"/>
        </w:numPr>
        <w:spacing w:line="360" w:lineRule="auto"/>
      </w:pPr>
      <w:r>
        <w:t>Los enemigos serán pequeños y fáciles de derrotar.</w:t>
      </w:r>
    </w:p>
    <w:p w14:paraId="6467D79C" w14:textId="5D167EBE" w:rsidR="00CB4C56" w:rsidRDefault="00CB4C56" w:rsidP="00BB46B2">
      <w:pPr>
        <w:pStyle w:val="Prrafodelista"/>
        <w:numPr>
          <w:ilvl w:val="0"/>
          <w:numId w:val="8"/>
        </w:numPr>
        <w:spacing w:line="360" w:lineRule="auto"/>
      </w:pPr>
      <w:r>
        <w:t>Los obstáculos serán sencillos,</w:t>
      </w:r>
      <w:r w:rsidR="00CB21B7">
        <w:t xml:space="preserve"> disparos de energía, y tendrán que saltar sobre las rocas para llegar a la nave.</w:t>
      </w:r>
    </w:p>
    <w:p w14:paraId="7EC762D8" w14:textId="77777777" w:rsidR="00CB4C56" w:rsidRDefault="00CB4C56" w:rsidP="00BB46B2">
      <w:pPr>
        <w:pStyle w:val="Prrafodelista"/>
        <w:numPr>
          <w:ilvl w:val="0"/>
          <w:numId w:val="7"/>
        </w:numPr>
        <w:spacing w:line="360" w:lineRule="auto"/>
      </w:pPr>
      <w:r>
        <w:t>Nivel 2:</w:t>
      </w:r>
    </w:p>
    <w:p w14:paraId="4227FD3E" w14:textId="77777777" w:rsidR="00CB4C56" w:rsidRDefault="00CB4C56" w:rsidP="00BB46B2">
      <w:pPr>
        <w:pStyle w:val="Prrafodelista"/>
        <w:numPr>
          <w:ilvl w:val="0"/>
          <w:numId w:val="9"/>
        </w:numPr>
        <w:spacing w:line="360" w:lineRule="auto"/>
      </w:pPr>
      <w:r>
        <w:t>El escenario será más grande y complejo que el nivel 1.</w:t>
      </w:r>
    </w:p>
    <w:p w14:paraId="74E90340" w14:textId="0B428022" w:rsidR="00CB4C56" w:rsidRDefault="00CB4C56" w:rsidP="001E7E9A">
      <w:pPr>
        <w:pStyle w:val="Prrafodelista"/>
        <w:numPr>
          <w:ilvl w:val="0"/>
          <w:numId w:val="9"/>
        </w:numPr>
        <w:spacing w:line="360" w:lineRule="auto"/>
      </w:pPr>
      <w:r>
        <w:t>Los enemigos serán más numerosos y difíciles de derrotar</w:t>
      </w:r>
      <w:r w:rsidR="001E7E9A">
        <w:t xml:space="preserve">, y tendrán que enfrentar a uno de los jefes grandes. </w:t>
      </w:r>
    </w:p>
    <w:p w14:paraId="7F2C670D" w14:textId="77777777" w:rsidR="00BB46B2" w:rsidRDefault="00CB4C56" w:rsidP="00BB46B2">
      <w:pPr>
        <w:pStyle w:val="Prrafodelista"/>
        <w:numPr>
          <w:ilvl w:val="1"/>
          <w:numId w:val="3"/>
        </w:numPr>
        <w:spacing w:line="360" w:lineRule="auto"/>
      </w:pPr>
      <w:r>
        <w:t>Nivel 3:</w:t>
      </w:r>
    </w:p>
    <w:p w14:paraId="19A73001" w14:textId="77777777" w:rsidR="00BB46B2" w:rsidRDefault="00CB4C56" w:rsidP="00BB46B2">
      <w:pPr>
        <w:pStyle w:val="Prrafodelista"/>
        <w:numPr>
          <w:ilvl w:val="0"/>
          <w:numId w:val="11"/>
        </w:numPr>
        <w:spacing w:line="360" w:lineRule="auto"/>
      </w:pPr>
      <w:r>
        <w:t>El escenario será el más grande y complejo de todos.</w:t>
      </w:r>
    </w:p>
    <w:p w14:paraId="68444D67" w14:textId="44CA22D5" w:rsidR="00CB4C56" w:rsidRDefault="00CB4C56" w:rsidP="00BB46B2">
      <w:pPr>
        <w:pStyle w:val="Prrafodelista"/>
        <w:numPr>
          <w:ilvl w:val="0"/>
          <w:numId w:val="11"/>
        </w:numPr>
        <w:spacing w:line="360" w:lineRule="auto"/>
      </w:pPr>
      <w:r>
        <w:t>El jefe final será un enemigo poderoso.</w:t>
      </w:r>
    </w:p>
    <w:p w14:paraId="45B05554" w14:textId="629F157C" w:rsidR="00CB4C56" w:rsidRPr="007E577F" w:rsidRDefault="00CB4C56" w:rsidP="00BB46B2">
      <w:pPr>
        <w:pStyle w:val="Prrafodelista"/>
        <w:spacing w:line="360" w:lineRule="auto"/>
      </w:pPr>
    </w:p>
    <w:sectPr w:rsidR="00CB4C56" w:rsidRPr="007E5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1D0F"/>
    <w:multiLevelType w:val="hybridMultilevel"/>
    <w:tmpl w:val="DF06A53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443AFF"/>
    <w:multiLevelType w:val="hybridMultilevel"/>
    <w:tmpl w:val="8A567D4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E40EF"/>
    <w:multiLevelType w:val="hybridMultilevel"/>
    <w:tmpl w:val="B42CA6D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674881"/>
    <w:multiLevelType w:val="hybridMultilevel"/>
    <w:tmpl w:val="7F90325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468D3"/>
    <w:multiLevelType w:val="hybridMultilevel"/>
    <w:tmpl w:val="4F9C8E4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F630FF"/>
    <w:multiLevelType w:val="hybridMultilevel"/>
    <w:tmpl w:val="F21475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13F30"/>
    <w:multiLevelType w:val="hybridMultilevel"/>
    <w:tmpl w:val="9938894A"/>
    <w:lvl w:ilvl="0" w:tplc="24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34473334"/>
    <w:multiLevelType w:val="hybridMultilevel"/>
    <w:tmpl w:val="B3463C2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FC5851"/>
    <w:multiLevelType w:val="hybridMultilevel"/>
    <w:tmpl w:val="AB7C1D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A4739"/>
    <w:multiLevelType w:val="hybridMultilevel"/>
    <w:tmpl w:val="18A24E2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52D4F"/>
    <w:multiLevelType w:val="hybridMultilevel"/>
    <w:tmpl w:val="B6E274E0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41415168">
    <w:abstractNumId w:val="8"/>
  </w:num>
  <w:num w:numId="2" w16cid:durableId="1238780418">
    <w:abstractNumId w:val="9"/>
  </w:num>
  <w:num w:numId="3" w16cid:durableId="1585648758">
    <w:abstractNumId w:val="5"/>
  </w:num>
  <w:num w:numId="4" w16cid:durableId="1295600364">
    <w:abstractNumId w:val="0"/>
  </w:num>
  <w:num w:numId="5" w16cid:durableId="1847792024">
    <w:abstractNumId w:val="2"/>
  </w:num>
  <w:num w:numId="6" w16cid:durableId="1353846144">
    <w:abstractNumId w:val="3"/>
  </w:num>
  <w:num w:numId="7" w16cid:durableId="38361290">
    <w:abstractNumId w:val="1"/>
  </w:num>
  <w:num w:numId="8" w16cid:durableId="43801256">
    <w:abstractNumId w:val="4"/>
  </w:num>
  <w:num w:numId="9" w16cid:durableId="1945650178">
    <w:abstractNumId w:val="7"/>
  </w:num>
  <w:num w:numId="10" w16cid:durableId="2065174698">
    <w:abstractNumId w:val="10"/>
  </w:num>
  <w:num w:numId="11" w16cid:durableId="597057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5B"/>
    <w:rsid w:val="000A0818"/>
    <w:rsid w:val="000F70F7"/>
    <w:rsid w:val="00153904"/>
    <w:rsid w:val="00160AB2"/>
    <w:rsid w:val="0017475B"/>
    <w:rsid w:val="001A2410"/>
    <w:rsid w:val="001E31D7"/>
    <w:rsid w:val="001E7E9A"/>
    <w:rsid w:val="001F5106"/>
    <w:rsid w:val="00254E8B"/>
    <w:rsid w:val="0026134E"/>
    <w:rsid w:val="002658BE"/>
    <w:rsid w:val="00360CAB"/>
    <w:rsid w:val="004506E2"/>
    <w:rsid w:val="00495158"/>
    <w:rsid w:val="004B773A"/>
    <w:rsid w:val="00503A83"/>
    <w:rsid w:val="005E781E"/>
    <w:rsid w:val="00632B25"/>
    <w:rsid w:val="006D13EF"/>
    <w:rsid w:val="00716AF2"/>
    <w:rsid w:val="007C7798"/>
    <w:rsid w:val="007E577F"/>
    <w:rsid w:val="008063A4"/>
    <w:rsid w:val="0092774D"/>
    <w:rsid w:val="009656B3"/>
    <w:rsid w:val="009B6E28"/>
    <w:rsid w:val="009B7263"/>
    <w:rsid w:val="00A841D5"/>
    <w:rsid w:val="00A959D7"/>
    <w:rsid w:val="00AD6441"/>
    <w:rsid w:val="00B06E36"/>
    <w:rsid w:val="00B372E2"/>
    <w:rsid w:val="00BA04B5"/>
    <w:rsid w:val="00BB46B2"/>
    <w:rsid w:val="00C5518B"/>
    <w:rsid w:val="00C750BC"/>
    <w:rsid w:val="00CB21B7"/>
    <w:rsid w:val="00CB4C56"/>
    <w:rsid w:val="00D1471E"/>
    <w:rsid w:val="00D236A5"/>
    <w:rsid w:val="00DD3BC3"/>
    <w:rsid w:val="00E63FAB"/>
    <w:rsid w:val="00F73D8B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2089"/>
  <w15:chartTrackingRefBased/>
  <w15:docId w15:val="{2AEC70AD-2928-4C21-81DF-EA68B5D1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411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Solano</dc:creator>
  <cp:keywords/>
  <dc:description/>
  <cp:lastModifiedBy>Tatiana Solano</cp:lastModifiedBy>
  <cp:revision>43</cp:revision>
  <dcterms:created xsi:type="dcterms:W3CDTF">2023-10-13T03:19:00Z</dcterms:created>
  <dcterms:modified xsi:type="dcterms:W3CDTF">2023-10-13T04:27:00Z</dcterms:modified>
</cp:coreProperties>
</file>